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79C39" w14:textId="1DF3F6AF" w:rsidR="003B13DF" w:rsidRDefault="003B13DF">
      <w:pPr>
        <w:pStyle w:val="Title"/>
        <w:jc w:val="right"/>
      </w:pPr>
      <w:r>
        <w:t>Rent a car application</w:t>
      </w:r>
    </w:p>
    <w:p w14:paraId="60E5220F" w14:textId="43790F2A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1588545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4BFD9084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599DF9BC" w14:textId="77777777" w:rsidR="008C4393" w:rsidRPr="00D047E9" w:rsidRDefault="008C4393"/>
    <w:p w14:paraId="1C827CB6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54F71CAB" w14:textId="77777777" w:rsidR="008C4393" w:rsidRPr="00D047E9" w:rsidRDefault="008C4393"/>
    <w:p w14:paraId="2713C20F" w14:textId="77777777" w:rsidR="008C4393" w:rsidRPr="00D047E9" w:rsidRDefault="008C4393">
      <w:pPr>
        <w:pStyle w:val="BodyText"/>
      </w:pPr>
    </w:p>
    <w:p w14:paraId="3C088F8B" w14:textId="77777777" w:rsidR="008C4393" w:rsidRPr="00D047E9" w:rsidRDefault="008C4393">
      <w:pPr>
        <w:pStyle w:val="BodyText"/>
      </w:pPr>
    </w:p>
    <w:p w14:paraId="2F779606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9C32572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304EBC37" w14:textId="77777777">
        <w:tc>
          <w:tcPr>
            <w:tcW w:w="2304" w:type="dxa"/>
          </w:tcPr>
          <w:p w14:paraId="6E8041E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6D43A9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FC99743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3BCE29E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3F74F42A" w14:textId="77777777">
        <w:tc>
          <w:tcPr>
            <w:tcW w:w="2304" w:type="dxa"/>
          </w:tcPr>
          <w:p w14:paraId="57974459" w14:textId="34298466" w:rsidR="008C4393" w:rsidRPr="00D047E9" w:rsidRDefault="00570E86">
            <w:pPr>
              <w:pStyle w:val="Tabletext"/>
            </w:pPr>
            <w:r w:rsidRPr="00D047E9">
              <w:t>&lt;</w:t>
            </w:r>
            <w:r w:rsidR="003B13DF">
              <w:t>02April</w:t>
            </w:r>
            <w:r w:rsidRPr="00D047E9">
              <w:t>/</w:t>
            </w:r>
            <w:r w:rsidR="003B13DF">
              <w:t>2019</w:t>
            </w:r>
            <w:r w:rsidRPr="00D047E9">
              <w:t>&gt;</w:t>
            </w:r>
          </w:p>
        </w:tc>
        <w:tc>
          <w:tcPr>
            <w:tcW w:w="1152" w:type="dxa"/>
          </w:tcPr>
          <w:p w14:paraId="6125F747" w14:textId="64E49388" w:rsidR="008C4393" w:rsidRPr="00D047E9" w:rsidRDefault="00570E86">
            <w:pPr>
              <w:pStyle w:val="Tabletext"/>
            </w:pPr>
            <w:r w:rsidRPr="00D047E9">
              <w:t>&lt;</w:t>
            </w:r>
            <w:r w:rsidR="003B13DF">
              <w:t>1</w:t>
            </w:r>
            <w:r w:rsidRPr="00D047E9">
              <w:t>.</w:t>
            </w:r>
            <w:r w:rsidR="003B13DF">
              <w:t>0</w:t>
            </w:r>
            <w:r w:rsidRPr="00D047E9">
              <w:t>&gt;</w:t>
            </w:r>
          </w:p>
        </w:tc>
        <w:tc>
          <w:tcPr>
            <w:tcW w:w="3744" w:type="dxa"/>
          </w:tcPr>
          <w:p w14:paraId="088C3CAF" w14:textId="683D94AD" w:rsidR="008C4393" w:rsidRPr="00D047E9" w:rsidRDefault="003B13DF">
            <w:pPr>
              <w:pStyle w:val="Tabletext"/>
            </w:pPr>
            <w:r>
              <w:t>First version of the document</w:t>
            </w:r>
          </w:p>
        </w:tc>
        <w:tc>
          <w:tcPr>
            <w:tcW w:w="2304" w:type="dxa"/>
          </w:tcPr>
          <w:p w14:paraId="0700A98B" w14:textId="09F07275" w:rsidR="008C4393" w:rsidRPr="00D047E9" w:rsidRDefault="003B13DF">
            <w:pPr>
              <w:pStyle w:val="Tabletext"/>
            </w:pPr>
            <w:r>
              <w:t>Olar Paul Dan</w:t>
            </w:r>
          </w:p>
        </w:tc>
      </w:tr>
      <w:tr w:rsidR="008C4393" w:rsidRPr="00D047E9" w14:paraId="6B39560B" w14:textId="77777777">
        <w:tc>
          <w:tcPr>
            <w:tcW w:w="2304" w:type="dxa"/>
          </w:tcPr>
          <w:p w14:paraId="04C7D1B8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0C526E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67177E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A12B868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2CA2EB03" w14:textId="77777777">
        <w:tc>
          <w:tcPr>
            <w:tcW w:w="2304" w:type="dxa"/>
          </w:tcPr>
          <w:p w14:paraId="11A6C781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6405BBB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E0BF3C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B948AF0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0F6D5B9C" w14:textId="77777777">
        <w:tc>
          <w:tcPr>
            <w:tcW w:w="2304" w:type="dxa"/>
          </w:tcPr>
          <w:p w14:paraId="011E930F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0CFC4613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518ED0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684A8F6E" w14:textId="77777777" w:rsidR="008C4393" w:rsidRPr="00D047E9" w:rsidRDefault="008C4393">
            <w:pPr>
              <w:pStyle w:val="Tabletext"/>
            </w:pPr>
          </w:p>
        </w:tc>
      </w:tr>
    </w:tbl>
    <w:p w14:paraId="716031AE" w14:textId="77777777" w:rsidR="008C4393" w:rsidRPr="00D047E9" w:rsidRDefault="008C4393"/>
    <w:p w14:paraId="125EE164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CF9727F" w14:textId="53CCAB8E" w:rsidR="00D047E9" w:rsidRPr="00093E3B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93E3B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3B13DF">
        <w:rPr>
          <w:noProof/>
        </w:rPr>
        <w:t>4</w:t>
      </w:r>
      <w:r w:rsidRPr="00D047E9">
        <w:rPr>
          <w:noProof/>
        </w:rPr>
        <w:fldChar w:fldCharType="end"/>
      </w:r>
    </w:p>
    <w:p w14:paraId="68AA62AD" w14:textId="03D01676" w:rsidR="00D047E9" w:rsidRPr="00093E3B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93E3B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3B13DF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6B98804E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547F1B08" w14:textId="77777777" w:rsidR="008C4393" w:rsidRPr="00D047E9" w:rsidRDefault="008C4393" w:rsidP="00D047E9">
      <w:pPr>
        <w:pStyle w:val="InfoBlue"/>
      </w:pPr>
    </w:p>
    <w:p w14:paraId="2B3CF4EC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03C8D05" w14:textId="688465D8" w:rsidR="003B13DF" w:rsidRPr="003B13DF" w:rsidRDefault="003B13DF" w:rsidP="003B13DF">
      <w:pPr>
        <w:ind w:firstLine="720"/>
      </w:pPr>
      <w:r w:rsidRPr="003B13DF">
        <w:t>We can identify three actors, each having different privileges: the common customer, the car renting company’s employee and the administrator.</w:t>
      </w:r>
    </w:p>
    <w:p w14:paraId="4DFAB821" w14:textId="77777777" w:rsidR="003B13DF" w:rsidRPr="003B13DF" w:rsidRDefault="003B13DF" w:rsidP="003B13DF"/>
    <w:p w14:paraId="2676B67D" w14:textId="77777777" w:rsidR="003B13DF" w:rsidRPr="003B13DF" w:rsidRDefault="003B13DF" w:rsidP="003B13DF">
      <w:r w:rsidRPr="003B13DF">
        <w:tab/>
        <w:t xml:space="preserve">The user (the car renting company’s customer): (requires a User Name and a Password) in order to have access to the car database, accessing the car’s information and renting a car. Once a new account is created, the new user has access to all of </w:t>
      </w:r>
      <w:proofErr w:type="gramStart"/>
      <w:r w:rsidRPr="003B13DF">
        <w:t>this features</w:t>
      </w:r>
      <w:proofErr w:type="gramEnd"/>
      <w:r w:rsidRPr="003B13DF">
        <w:t>, he will be able to search and view the available cars (detailed car information and pictures) for the selected date interval and from the specified source city. To rent a car, the customer must fill its personal data. After the customer has rented a car, an email is sent to him with the renting details.</w:t>
      </w:r>
    </w:p>
    <w:p w14:paraId="33438D7D" w14:textId="77777777" w:rsidR="003B13DF" w:rsidRPr="003B13DF" w:rsidRDefault="003B13DF" w:rsidP="003B13DF"/>
    <w:p w14:paraId="28D11B50" w14:textId="5E7C47CF" w:rsidR="008C4393" w:rsidRDefault="003B13DF" w:rsidP="003B13DF">
      <w:r w:rsidRPr="003B13DF">
        <w:tab/>
        <w:t>The car renting’s company employee: (requires a username and password) in order to access his/her full set of privileges. When a customer that has rented a car comes to the renting company to pick up the car, an employee creates a contract which is then printed so that the client can sign it. When a car is brought back by a customer, the employee marks the car as returned.</w:t>
      </w:r>
    </w:p>
    <w:p w14:paraId="7A28B300" w14:textId="77777777" w:rsidR="003B13DF" w:rsidRDefault="003B13DF" w:rsidP="003B13DF">
      <w:pPr>
        <w:spacing w:line="240" w:lineRule="auto"/>
        <w:ind w:firstLine="720"/>
        <w:jc w:val="both"/>
      </w:pPr>
      <w:r>
        <w:tab/>
      </w:r>
    </w:p>
    <w:p w14:paraId="72C80731" w14:textId="4B7F9FF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Use case: logging in</w:t>
      </w:r>
    </w:p>
    <w:p w14:paraId="7EC8E326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employee-goal level</w:t>
      </w:r>
    </w:p>
    <w:p w14:paraId="7BBF2ED9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Employee, Customer, Administrator</w:t>
      </w:r>
    </w:p>
    <w:p w14:paraId="70753962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 enter username and password</w:t>
      </w:r>
    </w:p>
    <w:p w14:paraId="5C275CDC" w14:textId="77777777" w:rsidR="003B13DF" w:rsidRPr="003B13DF" w:rsidRDefault="003B13DF" w:rsidP="003B13DF">
      <w:pPr>
        <w:spacing w:line="240" w:lineRule="auto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  <w:t xml:space="preserve">   - pressing the login button</w:t>
      </w:r>
    </w:p>
    <w:p w14:paraId="6D22524A" w14:textId="0667F2E7" w:rsid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login incorrect, message prompted</w:t>
      </w:r>
    </w:p>
    <w:p w14:paraId="5CDE2A9C" w14:textId="52158055" w:rsid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085A7346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Use case: check available cars</w:t>
      </w:r>
    </w:p>
    <w:p w14:paraId="1105065F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user-goal level</w:t>
      </w:r>
    </w:p>
    <w:p w14:paraId="08D217FF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Customer</w:t>
      </w:r>
    </w:p>
    <w:p w14:paraId="7EEF4EED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-after a successful login, customer accesses a frame containing a list/table with all the available cars.</w:t>
      </w:r>
    </w:p>
    <w:p w14:paraId="3DB3CA44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  <w:t xml:space="preserve">   -user inputs the date interval and the source city</w:t>
      </w:r>
    </w:p>
    <w:p w14:paraId="35636965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 w:rsidRPr="003B13DF">
        <w:rPr>
          <w:b/>
        </w:rPr>
        <w:tab/>
        <w:t xml:space="preserve">   -the system filters down the cars and displays only the ones that correspond to the inserted query</w:t>
      </w:r>
    </w:p>
    <w:p w14:paraId="41CF279A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the selected date interval or city doesn’t have any car to display, message prompted</w:t>
      </w:r>
    </w:p>
    <w:p w14:paraId="1DE918AB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4FDB0E8B" w14:textId="7FB20A82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Use case: Renting a car</w:t>
      </w:r>
    </w:p>
    <w:p w14:paraId="21C9D7E5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Level: user-goal level</w:t>
      </w:r>
    </w:p>
    <w:p w14:paraId="576C2729" w14:textId="77777777" w:rsidR="003B13DF" w:rsidRPr="003B13DF" w:rsidRDefault="003B13DF" w:rsidP="003B13DF">
      <w:pPr>
        <w:spacing w:line="240" w:lineRule="auto"/>
        <w:ind w:firstLine="720"/>
        <w:jc w:val="both"/>
        <w:rPr>
          <w:b/>
        </w:rPr>
      </w:pPr>
      <w:r w:rsidRPr="003B13DF">
        <w:rPr>
          <w:b/>
        </w:rPr>
        <w:t>Primary actor: Customer</w:t>
      </w:r>
    </w:p>
    <w:p w14:paraId="6B2727DC" w14:textId="1C3A630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Main success scenario: -the user selects the desired car</w:t>
      </w:r>
      <w:r>
        <w:rPr>
          <w:b/>
        </w:rPr>
        <w:t>.</w:t>
      </w:r>
    </w:p>
    <w:p w14:paraId="58310633" w14:textId="0350B879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</w:r>
      <w:r>
        <w:rPr>
          <w:b/>
        </w:rPr>
        <w:t xml:space="preserve">           </w:t>
      </w:r>
      <w:r w:rsidRPr="003B13DF">
        <w:rPr>
          <w:b/>
        </w:rPr>
        <w:t>-system prompts for the desired date interval for renting and the city from which the customer will come to pick up the car</w:t>
      </w:r>
      <w:r>
        <w:rPr>
          <w:b/>
        </w:rPr>
        <w:t>.</w:t>
      </w:r>
    </w:p>
    <w:p w14:paraId="6BC7C64A" w14:textId="4AC1A00F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ab/>
      </w:r>
      <w:r w:rsidRPr="003B13DF">
        <w:rPr>
          <w:b/>
        </w:rPr>
        <w:tab/>
        <w:t xml:space="preserve">          -customer fills in his/her personal data</w:t>
      </w:r>
      <w:r>
        <w:rPr>
          <w:b/>
        </w:rPr>
        <w:t>.</w:t>
      </w:r>
    </w:p>
    <w:p w14:paraId="6A0EF712" w14:textId="01263416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 xml:space="preserve">                                       -system sends an email to the customer containing the renting detailed information</w:t>
      </w:r>
      <w:r>
        <w:rPr>
          <w:b/>
        </w:rPr>
        <w:t>.</w:t>
      </w:r>
    </w:p>
    <w:p w14:paraId="5B2966D9" w14:textId="38AC72F0" w:rsidR="003B13DF" w:rsidRDefault="003B13DF" w:rsidP="003B13DF">
      <w:pPr>
        <w:spacing w:line="240" w:lineRule="auto"/>
        <w:ind w:left="720"/>
        <w:jc w:val="both"/>
        <w:rPr>
          <w:b/>
        </w:rPr>
      </w:pPr>
      <w:r w:rsidRPr="003B13DF">
        <w:rPr>
          <w:b/>
        </w:rPr>
        <w:t>Extensions: the email inserted by the customer is not valid, the use case fails since the renting information cannot be sent</w:t>
      </w:r>
      <w:r>
        <w:rPr>
          <w:b/>
        </w:rPr>
        <w:t>.</w:t>
      </w:r>
    </w:p>
    <w:p w14:paraId="4AC236F1" w14:textId="17C2A44E" w:rsid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69C16A2E" w14:textId="71F3E7AD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2125F544" w14:textId="77777777" w:rsidR="003B13DF" w:rsidRPr="003B13DF" w:rsidRDefault="003B13DF" w:rsidP="003B13DF">
      <w:pPr>
        <w:spacing w:line="240" w:lineRule="auto"/>
        <w:ind w:left="720"/>
        <w:jc w:val="both"/>
        <w:rPr>
          <w:b/>
        </w:rPr>
      </w:pPr>
    </w:p>
    <w:p w14:paraId="04F9784B" w14:textId="60DBAAC9" w:rsidR="003B13DF" w:rsidRDefault="003B13DF" w:rsidP="003B13DF"/>
    <w:p w14:paraId="6633D202" w14:textId="0D9C90B5" w:rsidR="005B3967" w:rsidRDefault="005B3967" w:rsidP="003B13DF"/>
    <w:p w14:paraId="4A681511" w14:textId="77777777" w:rsidR="005B3967" w:rsidRPr="003B13DF" w:rsidRDefault="005B3967" w:rsidP="003B13DF">
      <w:bookmarkStart w:id="5" w:name="_GoBack"/>
      <w:bookmarkEnd w:id="5"/>
    </w:p>
    <w:p w14:paraId="79119B7C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lastRenderedPageBreak/>
        <w:t>UML Use-Case Diagrams</w:t>
      </w:r>
      <w:bookmarkEnd w:id="6"/>
    </w:p>
    <w:p w14:paraId="3386D291" w14:textId="4FE03D55" w:rsidR="008C4393" w:rsidRPr="003B13DF" w:rsidRDefault="005D0DB0" w:rsidP="00D047E9">
      <w:pPr>
        <w:pStyle w:val="InfoBlue"/>
        <w:rPr>
          <w:i w:val="0"/>
        </w:rPr>
      </w:pPr>
      <w:r>
        <w:rPr>
          <w:i w:val="0"/>
        </w:rPr>
        <w:pict w14:anchorId="584A4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95.4pt">
            <v:imagedata r:id="rId9" o:title="New Use case "/>
          </v:shape>
        </w:pict>
      </w:r>
    </w:p>
    <w:sectPr w:rsidR="008C4393" w:rsidRPr="003B13DF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E792A" w14:textId="77777777" w:rsidR="00333CD7" w:rsidRDefault="00333CD7">
      <w:pPr>
        <w:spacing w:line="240" w:lineRule="auto"/>
      </w:pPr>
      <w:r>
        <w:separator/>
      </w:r>
    </w:p>
  </w:endnote>
  <w:endnote w:type="continuationSeparator" w:id="0">
    <w:p w14:paraId="3C1A7607" w14:textId="77777777" w:rsidR="00333CD7" w:rsidRDefault="00333C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64ED83F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6B9996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0EFE4FC" w14:textId="541EE807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5D0DB0">
            <w:t>Olar Paul Dan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5B3967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307B0D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06EC0681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7F85F" w14:textId="77777777" w:rsidR="00333CD7" w:rsidRDefault="00333CD7">
      <w:pPr>
        <w:spacing w:line="240" w:lineRule="auto"/>
      </w:pPr>
      <w:r>
        <w:separator/>
      </w:r>
    </w:p>
  </w:footnote>
  <w:footnote w:type="continuationSeparator" w:id="0">
    <w:p w14:paraId="7B9C6AF6" w14:textId="77777777" w:rsidR="00333CD7" w:rsidRDefault="00333C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5681D" w14:textId="77777777" w:rsidR="008C4393" w:rsidRDefault="008C4393">
    <w:pPr>
      <w:rPr>
        <w:sz w:val="24"/>
      </w:rPr>
    </w:pPr>
  </w:p>
  <w:p w14:paraId="4617F2BB" w14:textId="77777777" w:rsidR="008C4393" w:rsidRDefault="008C4393">
    <w:pPr>
      <w:pBdr>
        <w:top w:val="single" w:sz="6" w:space="1" w:color="auto"/>
      </w:pBdr>
      <w:rPr>
        <w:sz w:val="24"/>
      </w:rPr>
    </w:pPr>
  </w:p>
  <w:p w14:paraId="1FC7D3BE" w14:textId="7FF144FA" w:rsidR="008C4393" w:rsidRPr="003B13DF" w:rsidRDefault="003B13DF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3B13DF">
      <w:rPr>
        <w:b/>
        <w:sz w:val="36"/>
        <w:szCs w:val="36"/>
      </w:rPr>
      <w:t>Olar Paul Dan</w:t>
    </w:r>
  </w:p>
  <w:p w14:paraId="7CF82ACA" w14:textId="4EB5D89F" w:rsidR="008C4393" w:rsidRPr="003B13DF" w:rsidRDefault="003B13DF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3B13DF">
      <w:rPr>
        <w:b/>
        <w:sz w:val="36"/>
        <w:szCs w:val="36"/>
      </w:rPr>
      <w:t>30233</w:t>
    </w:r>
  </w:p>
  <w:p w14:paraId="578E876F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3808FBA0" w14:textId="77777777">
      <w:tc>
        <w:tcPr>
          <w:tcW w:w="6379" w:type="dxa"/>
        </w:tcPr>
        <w:p w14:paraId="0936CBBE" w14:textId="4AF76F4F" w:rsidR="008C4393" w:rsidRDefault="003B13DF">
          <w:r>
            <w:t>Olar Paul Dan</w:t>
          </w:r>
        </w:p>
      </w:tc>
      <w:tc>
        <w:tcPr>
          <w:tcW w:w="3179" w:type="dxa"/>
        </w:tcPr>
        <w:p w14:paraId="1632DB05" w14:textId="77777777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 w14:paraId="3A6DFD05" w14:textId="77777777">
      <w:tc>
        <w:tcPr>
          <w:tcW w:w="6379" w:type="dxa"/>
        </w:tcPr>
        <w:p w14:paraId="4BA9F46D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5212E87E" w14:textId="42D620B7" w:rsidR="008C4393" w:rsidRDefault="00570E86">
          <w:r>
            <w:t xml:space="preserve">  Date:  &lt;</w:t>
          </w:r>
          <w:r w:rsidR="003B13DF">
            <w:t>02</w:t>
          </w:r>
          <w:r>
            <w:t>/</w:t>
          </w:r>
          <w:r w:rsidR="003B13DF">
            <w:t>Apr/19</w:t>
          </w:r>
          <w:r>
            <w:t>&gt;</w:t>
          </w:r>
        </w:p>
      </w:tc>
    </w:tr>
  </w:tbl>
  <w:p w14:paraId="215163D3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93E3B"/>
    <w:rsid w:val="002D02EB"/>
    <w:rsid w:val="00333CD7"/>
    <w:rsid w:val="003B13DF"/>
    <w:rsid w:val="0056530F"/>
    <w:rsid w:val="00570E86"/>
    <w:rsid w:val="005B3967"/>
    <w:rsid w:val="005D0DB0"/>
    <w:rsid w:val="00664E4B"/>
    <w:rsid w:val="006C543D"/>
    <w:rsid w:val="008C4393"/>
    <w:rsid w:val="0090593F"/>
    <w:rsid w:val="00C709E3"/>
    <w:rsid w:val="00D047E9"/>
    <w:rsid w:val="00D720D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925ED6"/>
  <w15:docId w15:val="{E4075935-494C-4771-A5D4-0FB5C538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0D404-14BA-4695-BDF3-89FB3EDA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26</TotalTime>
  <Pages>5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Paul - Dan Olar</cp:lastModifiedBy>
  <cp:revision>6</cp:revision>
  <dcterms:created xsi:type="dcterms:W3CDTF">2010-02-24T09:14:00Z</dcterms:created>
  <dcterms:modified xsi:type="dcterms:W3CDTF">2019-05-29T13:41:00Z</dcterms:modified>
</cp:coreProperties>
</file>